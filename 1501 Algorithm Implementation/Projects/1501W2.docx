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72F6A0" w14:textId="04306EB1" w:rsidR="00E614DD" w:rsidRPr="00920DF6" w:rsidRDefault="00AB0E29" w:rsidP="00AB0E29">
      <w:pPr>
        <w:pStyle w:val="Title"/>
        <w:rPr>
          <w:rFonts w:asciiTheme="minorHAnsi" w:hAnsiTheme="minorHAnsi" w:cstheme="minorHAnsi"/>
        </w:rPr>
      </w:pPr>
      <w:r w:rsidRPr="00920DF6">
        <w:rPr>
          <w:rFonts w:asciiTheme="minorHAnsi" w:hAnsiTheme="minorHAnsi" w:cstheme="minorHAnsi"/>
        </w:rPr>
        <w:t>Writing Assignment 2</w:t>
      </w:r>
      <w:r w:rsidR="00691EC1" w:rsidRPr="00920DF6">
        <w:rPr>
          <w:rFonts w:asciiTheme="minorHAnsi" w:hAnsiTheme="minorHAnsi" w:cstheme="minorHAnsi"/>
        </w:rPr>
        <w:t xml:space="preserve">: </w:t>
      </w:r>
      <w:sdt>
        <w:sdtPr>
          <w:rPr>
            <w:rFonts w:asciiTheme="minorHAnsi" w:hAnsiTheme="minorHAnsi" w:cstheme="minorHAnsi"/>
          </w:rPr>
          <w:alias w:val="Subtitle:"/>
          <w:tag w:val="Subtitle:"/>
          <w:id w:val="855005793"/>
          <w:placeholder>
            <w:docPart w:val="E9F52CF89B1141D1AFB0B6111531030F"/>
          </w:placeholder>
          <w:temporary/>
          <w:showingPlcHdr/>
          <w15:appearance w15:val="hidden"/>
        </w:sdtPr>
        <w:sdtContent>
          <w:r w:rsidR="00B13D1B" w:rsidRPr="00920DF6">
            <w:rPr>
              <w:rFonts w:asciiTheme="minorHAnsi" w:hAnsiTheme="minorHAnsi" w:cstheme="minorHAnsi"/>
            </w:rPr>
            <w:t>Subtitle</w:t>
          </w:r>
        </w:sdtContent>
      </w:sdt>
    </w:p>
    <w:p w14:paraId="3F895FE9" w14:textId="44F22004" w:rsidR="00920DF6" w:rsidRPr="00920DF6" w:rsidRDefault="00AB0E29" w:rsidP="00920DF6">
      <w:pPr>
        <w:spacing w:after="160"/>
        <w:rPr>
          <w:rFonts w:cstheme="minorHAnsi"/>
        </w:rPr>
      </w:pPr>
      <w:r w:rsidRPr="00920DF6">
        <w:rPr>
          <w:rFonts w:cstheme="minorHAnsi"/>
        </w:rPr>
        <w:t>Compression and memory management are as crucial today as they were in the early computer age as space utilization has always been a limiting factor when it comes to what a computer can and can’t run</w:t>
      </w:r>
      <w:r w:rsidR="00920DF6" w:rsidRPr="00920DF6">
        <w:rPr>
          <w:rFonts w:cstheme="minorHAnsi"/>
          <w:sz w:val="26"/>
        </w:rPr>
        <w:t>.</w:t>
      </w:r>
      <w:r w:rsidRPr="00920DF6">
        <w:rPr>
          <w:rFonts w:cstheme="minorHAnsi"/>
        </w:rPr>
        <w:t xml:space="preserve"> LZW compression developed by Abraham Lempel, Jacob Ziv, and Terry Welch in 1984 </w:t>
      </w:r>
      <w:r w:rsidR="00222A4E" w:rsidRPr="00920DF6">
        <w:rPr>
          <w:rFonts w:cstheme="minorHAnsi"/>
        </w:rPr>
        <w:t xml:space="preserve"> has become an </w:t>
      </w:r>
      <w:r w:rsidRPr="00920DF6">
        <w:rPr>
          <w:rFonts w:cstheme="minorHAnsi"/>
        </w:rPr>
        <w:t>extremely powerful</w:t>
      </w:r>
      <w:r w:rsidR="00222A4E" w:rsidRPr="00920DF6">
        <w:rPr>
          <w:rFonts w:cstheme="minorHAnsi"/>
        </w:rPr>
        <w:t xml:space="preserve"> and popular</w:t>
      </w:r>
      <w:r w:rsidRPr="00920DF6">
        <w:rPr>
          <w:rFonts w:cstheme="minorHAnsi"/>
        </w:rPr>
        <w:t xml:space="preserve"> tool to make files smaller to the computing world</w:t>
      </w:r>
      <w:r w:rsidR="00920DF6" w:rsidRPr="00920DF6">
        <w:rPr>
          <w:rFonts w:cstheme="minorHAnsi"/>
          <w:sz w:val="26"/>
        </w:rPr>
        <w:t>.</w:t>
      </w:r>
      <w:r w:rsidRPr="00920DF6">
        <w:rPr>
          <w:rFonts w:cstheme="minorHAnsi"/>
        </w:rPr>
        <w:t xml:space="preserve"> LZW can compress files to be many magnitudes smaller than their original form</w:t>
      </w:r>
      <w:r w:rsidR="00920DF6" w:rsidRPr="00920DF6">
        <w:rPr>
          <w:rFonts w:cstheme="minorHAnsi"/>
          <w:sz w:val="26"/>
        </w:rPr>
        <w:t>.</w:t>
      </w:r>
      <w:r w:rsidRPr="00920DF6">
        <w:rPr>
          <w:rFonts w:cstheme="minorHAnsi"/>
        </w:rPr>
        <w:t xml:space="preserve"> LZW essentially outputs a compressed file using codewords implemented using a symbol table</w:t>
      </w:r>
      <w:r w:rsidR="00920DF6" w:rsidRPr="00920DF6">
        <w:rPr>
          <w:rFonts w:cstheme="minorHAnsi"/>
          <w:sz w:val="26"/>
        </w:rPr>
        <w:t>.</w:t>
      </w:r>
      <w:r w:rsidRPr="00920DF6">
        <w:rPr>
          <w:rFonts w:cstheme="minorHAnsi"/>
        </w:rPr>
        <w:t xml:space="preserve"> The author’s version utilizes fixed-length codewords, this is can be optimized to drastically increase performance of our program</w:t>
      </w:r>
      <w:r w:rsidR="00920DF6" w:rsidRPr="00920DF6">
        <w:rPr>
          <w:rFonts w:cstheme="minorHAnsi"/>
          <w:sz w:val="26"/>
        </w:rPr>
        <w:t>.</w:t>
      </w:r>
    </w:p>
    <w:p w14:paraId="0AA6FB5F" w14:textId="172412EE" w:rsidR="00920DF6" w:rsidRPr="00920DF6" w:rsidRDefault="00AB0E29" w:rsidP="00920DF6">
      <w:pPr>
        <w:spacing w:after="160"/>
        <w:rPr>
          <w:rFonts w:cstheme="minorHAnsi"/>
        </w:rPr>
      </w:pPr>
      <w:r w:rsidRPr="00920DF6">
        <w:rPr>
          <w:rFonts w:cstheme="minorHAnsi"/>
        </w:rPr>
        <w:t>The author’s LZW implementation, as well as the upgraded LZW, both rely on a symbol table to encode the patterns which will be used for both compression and expansion</w:t>
      </w:r>
      <w:r w:rsidR="00920DF6" w:rsidRPr="00920DF6">
        <w:rPr>
          <w:rFonts w:cstheme="minorHAnsi"/>
          <w:sz w:val="26"/>
        </w:rPr>
        <w:t>.</w:t>
      </w:r>
      <w:r w:rsidRPr="00920DF6">
        <w:rPr>
          <w:rFonts w:cstheme="minorHAnsi"/>
        </w:rPr>
        <w:t xml:space="preserve"> From here on I will be referring to the authors implementation of LZW as LZW</w:t>
      </w:r>
      <w:r w:rsidR="00920DF6" w:rsidRPr="00920DF6">
        <w:rPr>
          <w:rFonts w:cstheme="minorHAnsi"/>
          <w:sz w:val="26"/>
        </w:rPr>
        <w:t>.</w:t>
      </w:r>
      <w:r w:rsidRPr="00920DF6">
        <w:rPr>
          <w:rFonts w:cstheme="minorHAnsi"/>
        </w:rPr>
        <w:t>java</w:t>
      </w:r>
      <w:r w:rsidR="00920DF6" w:rsidRPr="00920DF6">
        <w:rPr>
          <w:rFonts w:cstheme="minorHAnsi"/>
          <w:sz w:val="26"/>
        </w:rPr>
        <w:t>.</w:t>
      </w:r>
      <w:r w:rsidRPr="00920DF6">
        <w:rPr>
          <w:rFonts w:cstheme="minorHAnsi"/>
        </w:rPr>
        <w:t xml:space="preserve"> LZW</w:t>
      </w:r>
      <w:r w:rsidR="00920DF6" w:rsidRPr="00920DF6">
        <w:rPr>
          <w:rFonts w:cstheme="minorHAnsi"/>
          <w:sz w:val="26"/>
        </w:rPr>
        <w:t>.</w:t>
      </w:r>
      <w:r w:rsidRPr="00920DF6">
        <w:rPr>
          <w:rFonts w:cstheme="minorHAnsi"/>
        </w:rPr>
        <w:t xml:space="preserve">java is initialized with a </w:t>
      </w:r>
      <w:r w:rsidR="00664C2A" w:rsidRPr="00920DF6">
        <w:rPr>
          <w:rFonts w:cstheme="minorHAnsi"/>
        </w:rPr>
        <w:t>256-character</w:t>
      </w:r>
      <w:r w:rsidRPr="00920DF6">
        <w:rPr>
          <w:rFonts w:cstheme="minorHAnsi"/>
        </w:rPr>
        <w:t xml:space="preserve"> cod</w:t>
      </w:r>
      <w:r w:rsidR="00664C2A" w:rsidRPr="00920DF6">
        <w:rPr>
          <w:rFonts w:cstheme="minorHAnsi"/>
        </w:rPr>
        <w:t>e</w:t>
      </w:r>
      <w:r w:rsidRPr="00920DF6">
        <w:rPr>
          <w:rFonts w:cstheme="minorHAnsi"/>
        </w:rPr>
        <w:t>book with the ASCII table</w:t>
      </w:r>
      <w:r w:rsidR="00920DF6" w:rsidRPr="00920DF6">
        <w:rPr>
          <w:rFonts w:cstheme="minorHAnsi"/>
          <w:sz w:val="26"/>
        </w:rPr>
        <w:t>.</w:t>
      </w:r>
      <w:r w:rsidRPr="00920DF6">
        <w:rPr>
          <w:rFonts w:cstheme="minorHAnsi"/>
        </w:rPr>
        <w:t xml:space="preserve"> LZW</w:t>
      </w:r>
      <w:r w:rsidR="00920DF6" w:rsidRPr="00920DF6">
        <w:rPr>
          <w:rFonts w:cstheme="minorHAnsi"/>
          <w:sz w:val="26"/>
        </w:rPr>
        <w:t>.</w:t>
      </w:r>
      <w:r w:rsidRPr="00920DF6">
        <w:rPr>
          <w:rFonts w:cstheme="minorHAnsi"/>
        </w:rPr>
        <w:t>java has a codeword width of 12, and a max code</w:t>
      </w:r>
      <w:r w:rsidR="00664C2A" w:rsidRPr="00920DF6">
        <w:rPr>
          <w:rFonts w:cstheme="minorHAnsi"/>
        </w:rPr>
        <w:t>book limit of 2</w:t>
      </w:r>
      <w:r w:rsidR="00664C2A" w:rsidRPr="00920DF6">
        <w:rPr>
          <w:rFonts w:cstheme="minorHAnsi"/>
          <w:vertAlign w:val="superscript"/>
        </w:rPr>
        <w:t>W</w:t>
      </w:r>
      <w:r w:rsidR="00664C2A" w:rsidRPr="00920DF6">
        <w:rPr>
          <w:rFonts w:cstheme="minorHAnsi"/>
        </w:rPr>
        <w:t xml:space="preserve"> = 4096</w:t>
      </w:r>
      <w:r w:rsidR="00920DF6" w:rsidRPr="00920DF6">
        <w:rPr>
          <w:rFonts w:cstheme="minorHAnsi"/>
          <w:sz w:val="26"/>
        </w:rPr>
        <w:t>.</w:t>
      </w:r>
      <w:r w:rsidR="00664C2A" w:rsidRPr="00920DF6">
        <w:rPr>
          <w:rFonts w:cstheme="minorHAnsi"/>
        </w:rPr>
        <w:t xml:space="preserve"> LZW</w:t>
      </w:r>
      <w:r w:rsidR="00920DF6" w:rsidRPr="00920DF6">
        <w:rPr>
          <w:rFonts w:cstheme="minorHAnsi"/>
          <w:sz w:val="26"/>
        </w:rPr>
        <w:t>.</w:t>
      </w:r>
      <w:r w:rsidR="00664C2A" w:rsidRPr="00920DF6">
        <w:rPr>
          <w:rFonts w:cstheme="minorHAnsi"/>
        </w:rPr>
        <w:t>java will then scan a file and read in the data while looking for patterns</w:t>
      </w:r>
      <w:r w:rsidR="00920DF6" w:rsidRPr="00920DF6">
        <w:rPr>
          <w:rFonts w:cstheme="minorHAnsi"/>
          <w:sz w:val="26"/>
        </w:rPr>
        <w:t>.</w:t>
      </w:r>
      <w:r w:rsidR="00664C2A" w:rsidRPr="00920DF6">
        <w:rPr>
          <w:rFonts w:cstheme="minorHAnsi"/>
        </w:rPr>
        <w:t xml:space="preserve"> The file is scanned to find the largest prefix that can be found in the codebook, this prefix is then concatenated with the next free character, this happens each iteration</w:t>
      </w:r>
      <w:r w:rsidR="00920DF6" w:rsidRPr="00920DF6">
        <w:rPr>
          <w:rFonts w:cstheme="minorHAnsi"/>
          <w:sz w:val="26"/>
        </w:rPr>
        <w:t>.</w:t>
      </w:r>
      <w:r w:rsidR="00664C2A" w:rsidRPr="00920DF6">
        <w:rPr>
          <w:rFonts w:cstheme="minorHAnsi"/>
        </w:rPr>
        <w:t xml:space="preserve"> The discovered patterns are added to the codebook and the codebook index is incremented once</w:t>
      </w:r>
      <w:r w:rsidR="00920DF6" w:rsidRPr="00920DF6">
        <w:rPr>
          <w:rFonts w:cstheme="minorHAnsi"/>
          <w:sz w:val="26"/>
        </w:rPr>
        <w:t>.</w:t>
      </w:r>
      <w:r w:rsidR="00664C2A" w:rsidRPr="00920DF6">
        <w:rPr>
          <w:rFonts w:cstheme="minorHAnsi"/>
        </w:rPr>
        <w:t xml:space="preserve"> Any matching pattern found later will be encoded to the compressed file with 12 bits</w:t>
      </w:r>
      <w:r w:rsidR="00920DF6" w:rsidRPr="00920DF6">
        <w:rPr>
          <w:rFonts w:cstheme="minorHAnsi"/>
          <w:sz w:val="26"/>
        </w:rPr>
        <w:t>.</w:t>
      </w:r>
      <w:r w:rsidR="00664C2A" w:rsidRPr="00920DF6">
        <w:rPr>
          <w:rFonts w:cstheme="minorHAnsi"/>
        </w:rPr>
        <w:t xml:space="preserve"> Here we have a problem though, because ASCII characters are 8 bits long and our codewords are encoding to 12 bits long, we are essentially wasting memory space and usage</w:t>
      </w:r>
      <w:r w:rsidR="00920DF6" w:rsidRPr="00920DF6">
        <w:rPr>
          <w:rFonts w:cstheme="minorHAnsi"/>
          <w:sz w:val="26"/>
        </w:rPr>
        <w:t>.</w:t>
      </w:r>
      <w:r w:rsidR="00664C2A" w:rsidRPr="00920DF6">
        <w:rPr>
          <w:rFonts w:cstheme="minorHAnsi"/>
        </w:rPr>
        <w:t xml:space="preserve"> After, the codeword limit is reached, LZW</w:t>
      </w:r>
      <w:r w:rsidR="00920DF6" w:rsidRPr="00920DF6">
        <w:rPr>
          <w:rFonts w:cstheme="minorHAnsi"/>
          <w:sz w:val="26"/>
        </w:rPr>
        <w:t>.</w:t>
      </w:r>
      <w:r w:rsidR="00664C2A" w:rsidRPr="00920DF6">
        <w:rPr>
          <w:rFonts w:cstheme="minorHAnsi"/>
        </w:rPr>
        <w:t>java stops encoding patterns and compresses the remaining file with the codebook</w:t>
      </w:r>
      <w:r w:rsidR="00920DF6" w:rsidRPr="00920DF6">
        <w:rPr>
          <w:rFonts w:cstheme="minorHAnsi"/>
          <w:sz w:val="26"/>
        </w:rPr>
        <w:t>.</w:t>
      </w:r>
      <w:r w:rsidR="00664C2A" w:rsidRPr="00920DF6">
        <w:rPr>
          <w:rFonts w:cstheme="minorHAnsi"/>
        </w:rPr>
        <w:t xml:space="preserve"> In the worst case (where the file has all new prefix patterns), </w:t>
      </w:r>
      <w:r w:rsidR="00664C2A" w:rsidRPr="00920DF6">
        <w:rPr>
          <w:rFonts w:cstheme="minorHAnsi"/>
        </w:rPr>
        <w:lastRenderedPageBreak/>
        <w:t>the compression algorithm’s performance will suffer</w:t>
      </w:r>
      <w:r w:rsidR="00920DF6" w:rsidRPr="00920DF6">
        <w:rPr>
          <w:rFonts w:cstheme="minorHAnsi"/>
          <w:sz w:val="26"/>
        </w:rPr>
        <w:t>.</w:t>
      </w:r>
      <w:r w:rsidR="00664C2A" w:rsidRPr="00920DF6">
        <w:rPr>
          <w:rFonts w:cstheme="minorHAnsi"/>
        </w:rPr>
        <w:t xml:space="preserve"> A big limiting factor of the LZW</w:t>
      </w:r>
      <w:r w:rsidR="00920DF6" w:rsidRPr="00920DF6">
        <w:rPr>
          <w:rFonts w:cstheme="minorHAnsi"/>
          <w:sz w:val="26"/>
        </w:rPr>
        <w:t>.</w:t>
      </w:r>
      <w:r w:rsidR="00664C2A" w:rsidRPr="00920DF6">
        <w:rPr>
          <w:rFonts w:cstheme="minorHAnsi"/>
        </w:rPr>
        <w:t>java is what occu</w:t>
      </w:r>
      <w:r w:rsidR="00222A4E" w:rsidRPr="00920DF6">
        <w:rPr>
          <w:rFonts w:cstheme="minorHAnsi"/>
        </w:rPr>
        <w:t>rs when the codeword limit is reached</w:t>
      </w:r>
      <w:r w:rsidR="00920DF6" w:rsidRPr="00920DF6">
        <w:rPr>
          <w:rFonts w:cstheme="minorHAnsi"/>
          <w:sz w:val="26"/>
        </w:rPr>
        <w:t>.</w:t>
      </w:r>
      <w:r w:rsidR="00222A4E" w:rsidRPr="00920DF6">
        <w:rPr>
          <w:rFonts w:cstheme="minorHAnsi"/>
        </w:rPr>
        <w:t xml:space="preserve"> Variable-width encoding is the solution to this problem</w:t>
      </w:r>
      <w:r w:rsidR="00920DF6" w:rsidRPr="00920DF6">
        <w:rPr>
          <w:rFonts w:cstheme="minorHAnsi"/>
          <w:sz w:val="26"/>
        </w:rPr>
        <w:t>.</w:t>
      </w:r>
      <w:r w:rsidR="00222A4E" w:rsidRPr="00920DF6">
        <w:rPr>
          <w:rFonts w:cstheme="minorHAnsi"/>
        </w:rPr>
        <w:t xml:space="preserve"> The variable length encoding will encode codewords ranging anywhere from 8 bits to 16 bits</w:t>
      </w:r>
      <w:r w:rsidR="00920DF6" w:rsidRPr="00920DF6">
        <w:rPr>
          <w:rFonts w:cstheme="minorHAnsi"/>
          <w:sz w:val="26"/>
        </w:rPr>
        <w:t>.</w:t>
      </w:r>
      <w:r w:rsidR="00222A4E" w:rsidRPr="00920DF6">
        <w:rPr>
          <w:rFonts w:cstheme="minorHAnsi"/>
        </w:rPr>
        <w:t xml:space="preserve"> We will call this modified version of the implementation MyLZW</w:t>
      </w:r>
      <w:r w:rsidR="00920DF6" w:rsidRPr="00920DF6">
        <w:rPr>
          <w:rFonts w:cstheme="minorHAnsi"/>
          <w:sz w:val="26"/>
        </w:rPr>
        <w:t>.</w:t>
      </w:r>
      <w:r w:rsidR="00222A4E" w:rsidRPr="00920DF6">
        <w:rPr>
          <w:rFonts w:cstheme="minorHAnsi"/>
        </w:rPr>
        <w:t>java</w:t>
      </w:r>
      <w:r w:rsidR="00920DF6" w:rsidRPr="00920DF6">
        <w:rPr>
          <w:rFonts w:cstheme="minorHAnsi"/>
          <w:sz w:val="26"/>
        </w:rPr>
        <w:t>.</w:t>
      </w:r>
    </w:p>
    <w:p w14:paraId="4566EA01" w14:textId="6C290F4D" w:rsidR="006456FF" w:rsidRPr="00920DF6" w:rsidRDefault="00222A4E" w:rsidP="00920DF6">
      <w:pPr>
        <w:spacing w:after="160"/>
        <w:rPr>
          <w:rFonts w:cstheme="minorHAnsi"/>
        </w:rPr>
      </w:pPr>
      <w:r w:rsidRPr="00920DF6">
        <w:rPr>
          <w:rFonts w:cstheme="minorHAnsi"/>
        </w:rPr>
        <w:t>The act of implementing the variable-width encoding required for MYLZW</w:t>
      </w:r>
      <w:r w:rsidR="00920DF6" w:rsidRPr="00920DF6">
        <w:rPr>
          <w:rFonts w:cstheme="minorHAnsi"/>
          <w:sz w:val="26"/>
        </w:rPr>
        <w:t>.</w:t>
      </w:r>
      <w:r w:rsidRPr="00920DF6">
        <w:rPr>
          <w:rFonts w:cstheme="minorHAnsi"/>
        </w:rPr>
        <w:t>java presents a few problems regarding the current methods of compression and expansion</w:t>
      </w:r>
      <w:r w:rsidR="00920DF6" w:rsidRPr="00920DF6">
        <w:rPr>
          <w:rFonts w:cstheme="minorHAnsi"/>
          <w:sz w:val="26"/>
        </w:rPr>
        <w:t>.</w:t>
      </w:r>
      <w:r w:rsidRPr="00920DF6">
        <w:rPr>
          <w:rFonts w:cstheme="minorHAnsi"/>
        </w:rPr>
        <w:t xml:space="preserve"> The first being what happens once MyLZW</w:t>
      </w:r>
      <w:r w:rsidR="00920DF6" w:rsidRPr="00920DF6">
        <w:rPr>
          <w:rFonts w:cstheme="minorHAnsi"/>
          <w:sz w:val="26"/>
        </w:rPr>
        <w:t>.</w:t>
      </w:r>
      <w:r w:rsidRPr="00920DF6">
        <w:rPr>
          <w:rFonts w:cstheme="minorHAnsi"/>
        </w:rPr>
        <w:t>java arrives at the codeword limit during compression</w:t>
      </w:r>
      <w:r w:rsidR="00920DF6" w:rsidRPr="00920DF6">
        <w:rPr>
          <w:rFonts w:cstheme="minorHAnsi"/>
          <w:sz w:val="26"/>
        </w:rPr>
        <w:t>.</w:t>
      </w:r>
      <w:r w:rsidRPr="00920DF6">
        <w:rPr>
          <w:rFonts w:cstheme="minorHAnsi"/>
        </w:rPr>
        <w:t xml:space="preserve"> The solution, initialize MyLZW</w:t>
      </w:r>
      <w:r w:rsidR="00920DF6" w:rsidRPr="00920DF6">
        <w:rPr>
          <w:rFonts w:cstheme="minorHAnsi"/>
          <w:sz w:val="26"/>
        </w:rPr>
        <w:t>.</w:t>
      </w:r>
      <w:r w:rsidRPr="00920DF6">
        <w:rPr>
          <w:rFonts w:cstheme="minorHAnsi"/>
        </w:rPr>
        <w:t>java using codewords of length 9 bits with a codeword limit of 2</w:t>
      </w:r>
      <w:r w:rsidRPr="00920DF6">
        <w:rPr>
          <w:rFonts w:cstheme="minorHAnsi"/>
          <w:vertAlign w:val="superscript"/>
        </w:rPr>
        <w:t>9</w:t>
      </w:r>
      <w:r w:rsidRPr="00920DF6">
        <w:rPr>
          <w:rFonts w:cstheme="minorHAnsi"/>
        </w:rPr>
        <w:t xml:space="preserve"> = 512 which will be incremented to 16 bits codeword length with a limit of 2</w:t>
      </w:r>
      <w:r w:rsidRPr="00920DF6">
        <w:rPr>
          <w:rFonts w:cstheme="minorHAnsi"/>
          <w:vertAlign w:val="superscript"/>
        </w:rPr>
        <w:t xml:space="preserve">16 </w:t>
      </w:r>
      <w:r w:rsidRPr="00920DF6">
        <w:rPr>
          <w:rFonts w:cstheme="minorHAnsi"/>
        </w:rPr>
        <w:t>= 65,536</w:t>
      </w:r>
      <w:r w:rsidR="00920DF6" w:rsidRPr="00920DF6">
        <w:rPr>
          <w:rFonts w:cstheme="minorHAnsi"/>
          <w:sz w:val="26"/>
        </w:rPr>
        <w:t>.</w:t>
      </w:r>
      <w:r w:rsidRPr="00920DF6">
        <w:rPr>
          <w:rFonts w:cstheme="minorHAnsi"/>
        </w:rPr>
        <w:t xml:space="preserve"> Once the initial limit is reached, the codebook length can easily be adjusted by incrementing it, then calculating a new codeword limit</w:t>
      </w:r>
      <w:r w:rsidR="00920DF6" w:rsidRPr="00920DF6">
        <w:rPr>
          <w:rFonts w:cstheme="minorHAnsi"/>
          <w:sz w:val="26"/>
        </w:rPr>
        <w:t>.</w:t>
      </w:r>
      <w:r w:rsidRPr="00920DF6">
        <w:rPr>
          <w:rFonts w:cstheme="minorHAnsi"/>
        </w:rPr>
        <w:t xml:space="preserve"> That said, once the 16 bits limit is hit, the algorithm will either “do nothing”, “monitor” compression ratios based on user input, or “reset” the codebook</w:t>
      </w:r>
      <w:r w:rsidR="00920DF6" w:rsidRPr="00920DF6">
        <w:rPr>
          <w:rFonts w:cstheme="minorHAnsi"/>
          <w:sz w:val="26"/>
        </w:rPr>
        <w:t>.</w:t>
      </w:r>
      <w:r w:rsidRPr="00920DF6">
        <w:rPr>
          <w:rFonts w:cstheme="minorHAnsi"/>
        </w:rPr>
        <w:t xml:space="preserve"> ‘Do nothing” mode entails that the remaining file will be encoded with the current codebook </w:t>
      </w:r>
      <w:r w:rsidR="00EB5BF2" w:rsidRPr="00920DF6">
        <w:rPr>
          <w:rFonts w:cstheme="minorHAnsi"/>
        </w:rPr>
        <w:t>of 16 bit width</w:t>
      </w:r>
      <w:r w:rsidR="00920DF6" w:rsidRPr="00920DF6">
        <w:rPr>
          <w:rFonts w:cstheme="minorHAnsi"/>
          <w:sz w:val="26"/>
        </w:rPr>
        <w:t>.</w:t>
      </w:r>
      <w:r w:rsidR="00EB5BF2" w:rsidRPr="00920DF6">
        <w:rPr>
          <w:rFonts w:cstheme="minorHAnsi"/>
        </w:rPr>
        <w:t xml:space="preserve"> This implementation is essentially just LZW</w:t>
      </w:r>
      <w:r w:rsidR="00920DF6" w:rsidRPr="00920DF6">
        <w:rPr>
          <w:rFonts w:cstheme="minorHAnsi"/>
          <w:sz w:val="26"/>
        </w:rPr>
        <w:t>.</w:t>
      </w:r>
      <w:r w:rsidR="00EB5BF2" w:rsidRPr="00920DF6">
        <w:rPr>
          <w:rFonts w:cstheme="minorHAnsi"/>
        </w:rPr>
        <w:t>java but with a much larger codebook</w:t>
      </w:r>
      <w:r w:rsidR="00920DF6" w:rsidRPr="00920DF6">
        <w:rPr>
          <w:rFonts w:cstheme="minorHAnsi"/>
          <w:sz w:val="26"/>
        </w:rPr>
        <w:t>.</w:t>
      </w:r>
      <w:r w:rsidR="00EB5BF2" w:rsidRPr="00920DF6">
        <w:rPr>
          <w:rFonts w:cstheme="minorHAnsi"/>
        </w:rPr>
        <w:t xml:space="preserve"> </w:t>
      </w:r>
    </w:p>
    <w:p w14:paraId="0F18217C" w14:textId="7554F07F" w:rsidR="00222A4E" w:rsidRDefault="00EB5BF2" w:rsidP="00920DF6">
      <w:pPr>
        <w:spacing w:after="160"/>
        <w:rPr>
          <w:rFonts w:cstheme="minorHAnsi"/>
        </w:rPr>
      </w:pPr>
      <w:r w:rsidRPr="00920DF6">
        <w:rPr>
          <w:rFonts w:cstheme="minorHAnsi"/>
        </w:rPr>
        <w:t>“Monitor” mode causes the algorithm to compress as normal until the limit is reached, at which point it begins monitoring compression ratios</w:t>
      </w:r>
      <w:r w:rsidR="00920DF6" w:rsidRPr="00920DF6">
        <w:rPr>
          <w:rFonts w:cstheme="minorHAnsi"/>
          <w:sz w:val="26"/>
        </w:rPr>
        <w:t>.</w:t>
      </w:r>
      <w:r w:rsidRPr="00920DF6">
        <w:rPr>
          <w:rFonts w:cstheme="minorHAnsi"/>
        </w:rPr>
        <w:t xml:space="preserve"> Each iteration from here takes the old and new compression ratios and determines whether or not to reset the codebook or use the current patterns</w:t>
      </w:r>
      <w:r w:rsidR="00920DF6" w:rsidRPr="00920DF6">
        <w:rPr>
          <w:rFonts w:cstheme="minorHAnsi"/>
          <w:sz w:val="26"/>
        </w:rPr>
        <w:t>.</w:t>
      </w:r>
      <w:r w:rsidRPr="00920DF6">
        <w:rPr>
          <w:rFonts w:cstheme="minorHAnsi"/>
        </w:rPr>
        <w:t xml:space="preserve"> If the ratio between the old and new ratios is greater than 1</w:t>
      </w:r>
      <w:r w:rsidR="00920DF6" w:rsidRPr="00920DF6">
        <w:rPr>
          <w:rFonts w:cstheme="minorHAnsi"/>
          <w:sz w:val="26"/>
        </w:rPr>
        <w:t>.</w:t>
      </w:r>
      <w:r w:rsidRPr="00920DF6">
        <w:rPr>
          <w:rFonts w:cstheme="minorHAnsi"/>
        </w:rPr>
        <w:t>1, the codebook is reset</w:t>
      </w:r>
      <w:r w:rsidR="00920DF6" w:rsidRPr="00920DF6">
        <w:rPr>
          <w:rFonts w:cstheme="minorHAnsi"/>
          <w:sz w:val="26"/>
        </w:rPr>
        <w:t>.</w:t>
      </w:r>
      <w:r w:rsidRPr="00920DF6">
        <w:rPr>
          <w:rFonts w:cstheme="minorHAnsi"/>
        </w:rPr>
        <w:t xml:space="preserve"> In “reset” mode, the codebook is rest back to its original settings once the limit is reached and remaining patterns are added to the codebook</w:t>
      </w:r>
      <w:r w:rsidR="00920DF6" w:rsidRPr="00920DF6">
        <w:rPr>
          <w:rFonts w:cstheme="minorHAnsi"/>
          <w:sz w:val="26"/>
        </w:rPr>
        <w:t>.</w:t>
      </w:r>
      <w:r w:rsidRPr="00920DF6">
        <w:rPr>
          <w:rFonts w:cstheme="minorHAnsi"/>
        </w:rPr>
        <w:t xml:space="preserve"> This nicely addresses the worst case scenario of needing to encode entirely new patterns</w:t>
      </w:r>
      <w:r w:rsidR="00920DF6" w:rsidRPr="00920DF6">
        <w:rPr>
          <w:rFonts w:cstheme="minorHAnsi"/>
          <w:sz w:val="26"/>
        </w:rPr>
        <w:t>.</w:t>
      </w:r>
      <w:r w:rsidRPr="00920DF6">
        <w:rPr>
          <w:rFonts w:cstheme="minorHAnsi"/>
        </w:rPr>
        <w:t xml:space="preserve"> “Monitor” mode functions as a check to “reset” mode, preventing “reset” from potentially clearing common patterns what had already been encoded</w:t>
      </w:r>
      <w:r w:rsidR="00920DF6" w:rsidRPr="00920DF6">
        <w:rPr>
          <w:rFonts w:cstheme="minorHAnsi"/>
          <w:sz w:val="26"/>
        </w:rPr>
        <w:t>.</w:t>
      </w:r>
    </w:p>
    <w:p w14:paraId="78108072" w14:textId="77777777" w:rsidR="00920DF6" w:rsidRPr="00920DF6" w:rsidRDefault="00920DF6" w:rsidP="00920DF6">
      <w:pPr>
        <w:spacing w:after="160"/>
        <w:rPr>
          <w:rFonts w:cstheme="minorHAnsi"/>
        </w:rPr>
      </w:pPr>
    </w:p>
    <w:p w14:paraId="068DED82" w14:textId="068A399F" w:rsidR="00920DF6" w:rsidRPr="00920DF6" w:rsidRDefault="00EB5BF2" w:rsidP="00920DF6">
      <w:pPr>
        <w:spacing w:after="160"/>
        <w:rPr>
          <w:rFonts w:cstheme="minorHAnsi"/>
        </w:rPr>
      </w:pPr>
      <w:r w:rsidRPr="00920DF6">
        <w:rPr>
          <w:rFonts w:cstheme="minorHAnsi"/>
        </w:rPr>
        <w:t>To start, I will abstract out the creation and initialization in the compress and expand methods</w:t>
      </w:r>
      <w:r w:rsidR="00920DF6" w:rsidRPr="00920DF6">
        <w:rPr>
          <w:rFonts w:cstheme="minorHAnsi"/>
          <w:sz w:val="26"/>
        </w:rPr>
        <w:t>.</w:t>
      </w:r>
      <w:r w:rsidRPr="00920DF6">
        <w:rPr>
          <w:rFonts w:cstheme="minorHAnsi"/>
        </w:rPr>
        <w:t xml:space="preserve"> My</w:t>
      </w:r>
      <w:r w:rsidR="00920DF6" w:rsidRPr="00920DF6">
        <w:rPr>
          <w:rFonts w:cstheme="minorHAnsi"/>
          <w:sz w:val="26"/>
        </w:rPr>
        <w:t>.</w:t>
      </w:r>
      <w:r w:rsidRPr="00920DF6">
        <w:rPr>
          <w:rFonts w:cstheme="minorHAnsi"/>
        </w:rPr>
        <w:t>LZW</w:t>
      </w:r>
      <w:r w:rsidR="00920DF6" w:rsidRPr="00920DF6">
        <w:rPr>
          <w:rFonts w:cstheme="minorHAnsi"/>
          <w:sz w:val="26"/>
        </w:rPr>
        <w:t>.</w:t>
      </w:r>
      <w:r w:rsidRPr="00920DF6">
        <w:rPr>
          <w:rFonts w:cstheme="minorHAnsi"/>
        </w:rPr>
        <w:t>java will be initialized in the manner I mention above with a 9 bits codeword length and a codeword limit of 2</w:t>
      </w:r>
      <w:r w:rsidRPr="00920DF6">
        <w:rPr>
          <w:rFonts w:cstheme="minorHAnsi"/>
          <w:vertAlign w:val="superscript"/>
        </w:rPr>
        <w:t>9</w:t>
      </w:r>
      <w:r w:rsidRPr="00920DF6">
        <w:rPr>
          <w:rFonts w:cstheme="minorHAnsi"/>
        </w:rPr>
        <w:t xml:space="preserve"> = 512</w:t>
      </w:r>
      <w:r w:rsidR="00920DF6" w:rsidRPr="00920DF6">
        <w:rPr>
          <w:rFonts w:cstheme="minorHAnsi"/>
          <w:sz w:val="26"/>
        </w:rPr>
        <w:t>.</w:t>
      </w:r>
      <w:r w:rsidRPr="00920DF6">
        <w:rPr>
          <w:rFonts w:cstheme="minorHAnsi"/>
        </w:rPr>
        <w:t xml:space="preserve"> My compress method will constantly check whether or not the codeword limit has been reached</w:t>
      </w:r>
      <w:r w:rsidR="00920DF6" w:rsidRPr="00920DF6">
        <w:rPr>
          <w:rFonts w:cstheme="minorHAnsi"/>
          <w:sz w:val="26"/>
        </w:rPr>
        <w:t>.</w:t>
      </w:r>
      <w:r w:rsidRPr="00920DF6">
        <w:rPr>
          <w:rFonts w:cstheme="minorHAnsi"/>
        </w:rPr>
        <w:t xml:space="preserve"> Upon reaching the codeword limit, the mode is set to “reset” mode</w:t>
      </w:r>
      <w:r w:rsidR="00604191" w:rsidRPr="00920DF6">
        <w:rPr>
          <w:rFonts w:cstheme="minorHAnsi"/>
        </w:rPr>
        <w:t>, the codebook will return to it’s initial configuration of 9 bits and a limit of  2</w:t>
      </w:r>
      <w:r w:rsidR="00604191" w:rsidRPr="00920DF6">
        <w:rPr>
          <w:rFonts w:cstheme="minorHAnsi"/>
          <w:vertAlign w:val="superscript"/>
        </w:rPr>
        <w:t>9</w:t>
      </w:r>
      <w:r w:rsidR="00604191" w:rsidRPr="00920DF6">
        <w:rPr>
          <w:rFonts w:cstheme="minorHAnsi"/>
        </w:rPr>
        <w:t xml:space="preserve"> = 512</w:t>
      </w:r>
      <w:r w:rsidR="00920DF6" w:rsidRPr="00920DF6">
        <w:rPr>
          <w:rFonts w:cstheme="minorHAnsi"/>
          <w:sz w:val="26"/>
        </w:rPr>
        <w:t>.</w:t>
      </w:r>
      <w:r w:rsidR="00604191" w:rsidRPr="00920DF6">
        <w:rPr>
          <w:rFonts w:cstheme="minorHAnsi"/>
        </w:rPr>
        <w:t xml:space="preserve"> Should the mode be set to “monitor” mode, compression ratios will be dynamically calculated</w:t>
      </w:r>
      <w:r w:rsidR="00920DF6" w:rsidRPr="00920DF6">
        <w:rPr>
          <w:rFonts w:cstheme="minorHAnsi"/>
          <w:sz w:val="26"/>
        </w:rPr>
        <w:t>.</w:t>
      </w:r>
      <w:r w:rsidR="00604191" w:rsidRPr="00920DF6">
        <w:rPr>
          <w:rFonts w:cstheme="minorHAnsi"/>
        </w:rPr>
        <w:t xml:space="preserve"> Within this same block, another check will be made to see if the ratio compression ratios exceed 1</w:t>
      </w:r>
      <w:r w:rsidR="00920DF6" w:rsidRPr="00920DF6">
        <w:rPr>
          <w:rFonts w:cstheme="minorHAnsi"/>
          <w:sz w:val="26"/>
        </w:rPr>
        <w:t>.</w:t>
      </w:r>
      <w:r w:rsidR="00604191" w:rsidRPr="00920DF6">
        <w:rPr>
          <w:rFonts w:cstheme="minorHAnsi"/>
        </w:rPr>
        <w:t>1</w:t>
      </w:r>
      <w:r w:rsidR="00920DF6" w:rsidRPr="00920DF6">
        <w:rPr>
          <w:rFonts w:cstheme="minorHAnsi"/>
          <w:sz w:val="26"/>
        </w:rPr>
        <w:t>.</w:t>
      </w:r>
      <w:r w:rsidR="00604191" w:rsidRPr="00920DF6">
        <w:rPr>
          <w:rFonts w:cstheme="minorHAnsi"/>
        </w:rPr>
        <w:t xml:space="preserve"> If exceeded, the codebook is reset, and the ratio is returned to 0</w:t>
      </w:r>
      <w:r w:rsidR="00920DF6" w:rsidRPr="00920DF6">
        <w:rPr>
          <w:rFonts w:cstheme="minorHAnsi"/>
          <w:sz w:val="26"/>
        </w:rPr>
        <w:t>.</w:t>
      </w:r>
      <w:r w:rsidR="00604191" w:rsidRPr="00920DF6">
        <w:rPr>
          <w:rFonts w:cstheme="minorHAnsi"/>
        </w:rPr>
        <w:t xml:space="preserve"> When the user specifies a mode, a single character will be inserted at the top of the compressed file to represent the selected mode</w:t>
      </w:r>
      <w:r w:rsidR="00920DF6" w:rsidRPr="00920DF6">
        <w:rPr>
          <w:rFonts w:cstheme="minorHAnsi"/>
          <w:sz w:val="26"/>
        </w:rPr>
        <w:t>.</w:t>
      </w:r>
      <w:r w:rsidR="00604191" w:rsidRPr="00920DF6">
        <w:rPr>
          <w:rFonts w:cstheme="minorHAnsi"/>
        </w:rPr>
        <w:t xml:space="preserve"> This character is used by the expand method to determine which expansion method to use</w:t>
      </w:r>
      <w:r w:rsidR="00920DF6" w:rsidRPr="00920DF6">
        <w:rPr>
          <w:rFonts w:cstheme="minorHAnsi"/>
          <w:sz w:val="26"/>
        </w:rPr>
        <w:t>.</w:t>
      </w:r>
      <w:r w:rsidR="00604191" w:rsidRPr="00920DF6">
        <w:rPr>
          <w:rFonts w:cstheme="minorHAnsi"/>
        </w:rPr>
        <w:t xml:space="preserve"> The expansion method will begin to decode the compressed file</w:t>
      </w:r>
      <w:r w:rsidR="00920DF6" w:rsidRPr="00920DF6">
        <w:rPr>
          <w:rFonts w:cstheme="minorHAnsi"/>
          <w:sz w:val="26"/>
        </w:rPr>
        <w:t>.</w:t>
      </w:r>
      <w:r w:rsidR="00604191" w:rsidRPr="00920DF6">
        <w:rPr>
          <w:rFonts w:cstheme="minorHAnsi"/>
        </w:rPr>
        <w:t xml:space="preserve"> Once the codeword limit is reached in “reset” mode, a new symbol table is initialized with the same starting configuration we have used before,</w:t>
      </w:r>
      <w:r w:rsidR="00920DF6">
        <w:rPr>
          <w:rFonts w:cstheme="minorHAnsi"/>
        </w:rPr>
        <w:t xml:space="preserve"> an initial codeword length of 9 bits and a codeword limit of </w:t>
      </w:r>
      <w:r w:rsidR="00920DF6" w:rsidRPr="00920DF6">
        <w:rPr>
          <w:rFonts w:cstheme="minorHAnsi"/>
        </w:rPr>
        <w:t>2</w:t>
      </w:r>
      <w:r w:rsidR="00920DF6" w:rsidRPr="00920DF6">
        <w:rPr>
          <w:rFonts w:cstheme="minorHAnsi"/>
          <w:vertAlign w:val="superscript"/>
        </w:rPr>
        <w:t>9</w:t>
      </w:r>
      <w:r w:rsidR="00920DF6" w:rsidRPr="00920DF6">
        <w:rPr>
          <w:rFonts w:cstheme="minorHAnsi"/>
        </w:rPr>
        <w:t xml:space="preserve"> = 512</w:t>
      </w:r>
      <w:r w:rsidR="00920DF6">
        <w:rPr>
          <w:rFonts w:cstheme="minorHAnsi"/>
        </w:rPr>
        <w:t xml:space="preserve">, </w:t>
      </w:r>
      <w:r w:rsidR="00604191" w:rsidRPr="00920DF6">
        <w:rPr>
          <w:rFonts w:cstheme="minorHAnsi"/>
        </w:rPr>
        <w:t xml:space="preserve"> from here decoding will continue</w:t>
      </w:r>
      <w:r w:rsidR="00920DF6" w:rsidRPr="00920DF6">
        <w:rPr>
          <w:rFonts w:cstheme="minorHAnsi"/>
          <w:sz w:val="26"/>
        </w:rPr>
        <w:t>.</w:t>
      </w:r>
      <w:r w:rsidR="00604191" w:rsidRPr="00920DF6">
        <w:rPr>
          <w:rFonts w:cstheme="minorHAnsi"/>
        </w:rPr>
        <w:t xml:space="preserve"> In “monitor” mode, the ratios will be calculated similarly to in the compress method</w:t>
      </w:r>
      <w:r w:rsidR="00920DF6" w:rsidRPr="00920DF6">
        <w:rPr>
          <w:rFonts w:cstheme="minorHAnsi"/>
          <w:sz w:val="26"/>
        </w:rPr>
        <w:t>.</w:t>
      </w:r>
      <w:r w:rsidR="00604191" w:rsidRPr="00920DF6">
        <w:rPr>
          <w:rFonts w:cstheme="minorHAnsi"/>
        </w:rPr>
        <w:t xml:space="preserve"> Finally, a simple change to the command line arguments will allow the user to choose the mode of compression</w:t>
      </w:r>
      <w:r w:rsidR="00920DF6" w:rsidRPr="00920DF6">
        <w:rPr>
          <w:rFonts w:cstheme="minorHAnsi"/>
          <w:sz w:val="26"/>
        </w:rPr>
        <w:t>.</w:t>
      </w:r>
    </w:p>
    <w:p w14:paraId="5D6C6CC8" w14:textId="7CC7F41D" w:rsidR="007E4B0B" w:rsidRPr="00920DF6" w:rsidRDefault="00604191" w:rsidP="007E4B0B">
      <w:pPr>
        <w:spacing w:after="160"/>
        <w:rPr>
          <w:rFonts w:cstheme="minorHAnsi"/>
        </w:rPr>
      </w:pPr>
      <w:r w:rsidRPr="00920DF6">
        <w:rPr>
          <w:rFonts w:cstheme="minorHAnsi"/>
        </w:rPr>
        <w:t>MyLZW</w:t>
      </w:r>
      <w:r w:rsidR="00920DF6" w:rsidRPr="00920DF6">
        <w:rPr>
          <w:rFonts w:cstheme="minorHAnsi"/>
          <w:sz w:val="26"/>
        </w:rPr>
        <w:t>.</w:t>
      </w:r>
      <w:r w:rsidRPr="00920DF6">
        <w:rPr>
          <w:rFonts w:cstheme="minorHAnsi"/>
        </w:rPr>
        <w:t>java shouldn’t require any enormous changes to the current LZW</w:t>
      </w:r>
      <w:r w:rsidR="00920DF6" w:rsidRPr="00920DF6">
        <w:rPr>
          <w:rFonts w:cstheme="minorHAnsi"/>
          <w:sz w:val="26"/>
        </w:rPr>
        <w:t>.</w:t>
      </w:r>
      <w:r w:rsidRPr="00920DF6">
        <w:rPr>
          <w:rFonts w:cstheme="minorHAnsi"/>
        </w:rPr>
        <w:t>java to meet the requirements</w:t>
      </w:r>
      <w:r w:rsidR="00920DF6" w:rsidRPr="00920DF6">
        <w:rPr>
          <w:rFonts w:cstheme="minorHAnsi"/>
          <w:sz w:val="26"/>
        </w:rPr>
        <w:t>.</w:t>
      </w:r>
      <w:r w:rsidRPr="00920DF6">
        <w:rPr>
          <w:rFonts w:cstheme="minorHAnsi"/>
        </w:rPr>
        <w:t xml:space="preserve"> The</w:t>
      </w:r>
      <w:r w:rsidR="00920DF6">
        <w:rPr>
          <w:rFonts w:cstheme="minorHAnsi"/>
        </w:rPr>
        <w:t xml:space="preserve"> </w:t>
      </w:r>
      <w:r w:rsidR="007E4B0B">
        <w:rPr>
          <w:rFonts w:cstheme="minorHAnsi"/>
        </w:rPr>
        <w:t>overwhelming</w:t>
      </w:r>
      <w:r w:rsidRPr="00920DF6">
        <w:rPr>
          <w:rFonts w:cstheme="minorHAnsi"/>
        </w:rPr>
        <w:t xml:space="preserve"> majority of my implementation remains largely the same as the author’s</w:t>
      </w:r>
      <w:r w:rsidR="001B4CD2" w:rsidRPr="00920DF6">
        <w:rPr>
          <w:rFonts w:cstheme="minorHAnsi"/>
        </w:rPr>
        <w:t xml:space="preserve"> </w:t>
      </w:r>
      <w:r w:rsidR="007E4B0B">
        <w:rPr>
          <w:rFonts w:cstheme="minorHAnsi"/>
        </w:rPr>
        <w:t>with the acceptation of</w:t>
      </w:r>
      <w:r w:rsidR="001B4CD2" w:rsidRPr="00920DF6">
        <w:rPr>
          <w:rFonts w:cstheme="minorHAnsi"/>
        </w:rPr>
        <w:t>, the addition of more modes</w:t>
      </w:r>
      <w:r w:rsidR="007E4B0B">
        <w:rPr>
          <w:rFonts w:cstheme="minorHAnsi"/>
        </w:rPr>
        <w:t xml:space="preserve"> of compression</w:t>
      </w:r>
      <w:r w:rsidR="001B4CD2" w:rsidRPr="00920DF6">
        <w:rPr>
          <w:rFonts w:cstheme="minorHAnsi"/>
        </w:rPr>
        <w:t>,</w:t>
      </w:r>
      <w:r w:rsidR="007E4B0B">
        <w:rPr>
          <w:rFonts w:cstheme="minorHAnsi"/>
        </w:rPr>
        <w:t xml:space="preserve"> the addition of</w:t>
      </w:r>
      <w:r w:rsidR="001B4CD2" w:rsidRPr="00920DF6">
        <w:rPr>
          <w:rFonts w:cstheme="minorHAnsi"/>
        </w:rPr>
        <w:t xml:space="preserve"> variable-width encoding and an altered initial codebook configuration</w:t>
      </w:r>
      <w:r w:rsidR="00920DF6" w:rsidRPr="00920DF6">
        <w:rPr>
          <w:rFonts w:cstheme="minorHAnsi"/>
          <w:sz w:val="26"/>
        </w:rPr>
        <w:t>.</w:t>
      </w:r>
      <w:r w:rsidR="001B4CD2" w:rsidRPr="00920DF6">
        <w:rPr>
          <w:rFonts w:cstheme="minorHAnsi"/>
        </w:rPr>
        <w:t xml:space="preserve"> MyLZW</w:t>
      </w:r>
      <w:r w:rsidR="00920DF6" w:rsidRPr="00920DF6">
        <w:rPr>
          <w:rFonts w:cstheme="minorHAnsi"/>
          <w:sz w:val="26"/>
        </w:rPr>
        <w:t>.</w:t>
      </w:r>
      <w:r w:rsidR="001B4CD2" w:rsidRPr="00920DF6">
        <w:rPr>
          <w:rFonts w:cstheme="minorHAnsi"/>
        </w:rPr>
        <w:t xml:space="preserve">java will have </w:t>
      </w:r>
      <w:r w:rsidR="001B4CD2" w:rsidRPr="00920DF6">
        <w:rPr>
          <w:rFonts w:cstheme="minorHAnsi"/>
        </w:rPr>
        <w:lastRenderedPageBreak/>
        <w:t>significantly improved performance over</w:t>
      </w:r>
      <w:r w:rsidR="007E4B0B">
        <w:rPr>
          <w:rFonts w:cstheme="minorHAnsi"/>
        </w:rPr>
        <w:t xml:space="preserve"> the now obsolete</w:t>
      </w:r>
      <w:r w:rsidR="001B4CD2" w:rsidRPr="00920DF6">
        <w:rPr>
          <w:rFonts w:cstheme="minorHAnsi"/>
        </w:rPr>
        <w:t xml:space="preserve"> LZW</w:t>
      </w:r>
      <w:r w:rsidR="00920DF6" w:rsidRPr="00920DF6">
        <w:rPr>
          <w:rFonts w:cstheme="minorHAnsi"/>
          <w:sz w:val="26"/>
        </w:rPr>
        <w:t>.</w:t>
      </w:r>
      <w:r w:rsidR="001B4CD2" w:rsidRPr="00920DF6">
        <w:rPr>
          <w:rFonts w:cstheme="minorHAnsi"/>
        </w:rPr>
        <w:t>jav</w:t>
      </w:r>
      <w:r w:rsidR="00920DF6">
        <w:rPr>
          <w:rFonts w:cstheme="minorHAnsi"/>
        </w:rPr>
        <w:t>a.</w:t>
      </w:r>
      <w:r w:rsidR="007E4B0B">
        <w:rPr>
          <w:rFonts w:cstheme="minorHAnsi"/>
        </w:rPr>
        <w:t xml:space="preserve"> Thank you for reading my piece.</w:t>
      </w:r>
      <w:bookmarkStart w:id="0" w:name="_GoBack"/>
      <w:bookmarkEnd w:id="0"/>
    </w:p>
    <w:p w14:paraId="615A2730" w14:textId="46173E05" w:rsidR="00920DF6" w:rsidRDefault="00920DF6" w:rsidP="00920DF6">
      <w:pPr>
        <w:spacing w:after="160"/>
        <w:rPr>
          <w:rFonts w:cstheme="minorHAnsi"/>
        </w:rPr>
      </w:pPr>
    </w:p>
    <w:p w14:paraId="46D3AD87" w14:textId="77777777" w:rsidR="00920DF6" w:rsidRPr="00920DF6" w:rsidRDefault="00920DF6" w:rsidP="00920DF6">
      <w:pPr>
        <w:spacing w:after="160"/>
        <w:rPr>
          <w:rFonts w:cstheme="minorHAnsi"/>
          <w:sz w:val="28"/>
          <w:szCs w:val="28"/>
        </w:rPr>
      </w:pPr>
    </w:p>
    <w:sectPr w:rsidR="00920DF6" w:rsidRPr="00920DF6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FD17E0" w14:textId="77777777" w:rsidR="00905D6B" w:rsidRDefault="00905D6B">
      <w:pPr>
        <w:spacing w:line="240" w:lineRule="auto"/>
      </w:pPr>
      <w:r>
        <w:separator/>
      </w:r>
    </w:p>
  </w:endnote>
  <w:endnote w:type="continuationSeparator" w:id="0">
    <w:p w14:paraId="216CF85E" w14:textId="77777777" w:rsidR="00905D6B" w:rsidRDefault="00905D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748075" w14:textId="77777777" w:rsidR="00905D6B" w:rsidRDefault="00905D6B">
      <w:pPr>
        <w:spacing w:line="240" w:lineRule="auto"/>
      </w:pPr>
      <w:r>
        <w:separator/>
      </w:r>
    </w:p>
  </w:footnote>
  <w:footnote w:type="continuationSeparator" w:id="0">
    <w:p w14:paraId="060779E8" w14:textId="77777777" w:rsidR="00905D6B" w:rsidRDefault="00905D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B91E06" w14:textId="63C362E9" w:rsidR="00604191" w:rsidRDefault="00604191">
    <w:pPr>
      <w:pStyle w:val="Header"/>
    </w:pPr>
    <w:r>
      <w:fldChar w:fldCharType="begin"/>
    </w:r>
    <w:r>
      <w:instrText xml:space="preserve"> PAGE   \* MERGEFORMAT </w:instrText>
    </w:r>
    <w:r>
      <w:fldChar w:fldCharType="separate"/>
    </w:r>
    <w:r w:rsidR="007E4B0B">
      <w:rPr>
        <w:noProof/>
      </w:rPr>
      <w:t>4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35D20B" w14:textId="2643969D" w:rsidR="00604191" w:rsidRDefault="00604191">
    <w:pPr>
      <w:pStyle w:val="Header"/>
    </w:pPr>
    <w:r>
      <w:fldChar w:fldCharType="begin"/>
    </w:r>
    <w:r>
      <w:instrText xml:space="preserve"> PAGE   \* MERGEFORMAT </w:instrText>
    </w:r>
    <w:r>
      <w:fldChar w:fldCharType="separate"/>
    </w:r>
    <w:r w:rsidR="007E4B0B">
      <w:rPr>
        <w:noProof/>
      </w:rPr>
      <w:t>1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335BAA"/>
    <w:multiLevelType w:val="multilevel"/>
    <w:tmpl w:val="82986E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A7072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DB07618"/>
    <w:multiLevelType w:val="multilevel"/>
    <w:tmpl w:val="A3C8CF7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E4A6A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9BD0CE8"/>
    <w:multiLevelType w:val="multilevel"/>
    <w:tmpl w:val="D050418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4C54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5B1B5787"/>
    <w:multiLevelType w:val="multilevel"/>
    <w:tmpl w:val="4572ABF8"/>
    <w:numStyleLink w:val="MLAOutline"/>
  </w:abstractNum>
  <w:abstractNum w:abstractNumId="19" w15:restartNumberingAfterBreak="0">
    <w:nsid w:val="5F2B2DE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AAF03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A392C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7"/>
  </w:num>
  <w:num w:numId="13">
    <w:abstractNumId w:val="18"/>
  </w:num>
  <w:num w:numId="14">
    <w:abstractNumId w:val="14"/>
  </w:num>
  <w:num w:numId="15">
    <w:abstractNumId w:val="20"/>
  </w:num>
  <w:num w:numId="16">
    <w:abstractNumId w:val="16"/>
  </w:num>
  <w:num w:numId="17">
    <w:abstractNumId w:val="11"/>
  </w:num>
  <w:num w:numId="18">
    <w:abstractNumId w:val="10"/>
  </w:num>
  <w:num w:numId="19">
    <w:abstractNumId w:val="15"/>
  </w:num>
  <w:num w:numId="20">
    <w:abstractNumId w:val="21"/>
  </w:num>
  <w:num w:numId="21">
    <w:abstractNumId w:val="13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E29"/>
    <w:rsid w:val="00040CBB"/>
    <w:rsid w:val="000B78C8"/>
    <w:rsid w:val="001463B2"/>
    <w:rsid w:val="001B4CD2"/>
    <w:rsid w:val="001F62C0"/>
    <w:rsid w:val="00222A4E"/>
    <w:rsid w:val="00245E02"/>
    <w:rsid w:val="00353B66"/>
    <w:rsid w:val="00396BA7"/>
    <w:rsid w:val="004A2675"/>
    <w:rsid w:val="004F7139"/>
    <w:rsid w:val="00604191"/>
    <w:rsid w:val="006456FF"/>
    <w:rsid w:val="00664C2A"/>
    <w:rsid w:val="00691EC1"/>
    <w:rsid w:val="007C53FB"/>
    <w:rsid w:val="007E4B0B"/>
    <w:rsid w:val="008B7D18"/>
    <w:rsid w:val="008F1F97"/>
    <w:rsid w:val="008F4052"/>
    <w:rsid w:val="00905D6B"/>
    <w:rsid w:val="00920DF6"/>
    <w:rsid w:val="009D4EB3"/>
    <w:rsid w:val="00AB0E29"/>
    <w:rsid w:val="00B13D1B"/>
    <w:rsid w:val="00B818DF"/>
    <w:rsid w:val="00D52117"/>
    <w:rsid w:val="00DB0D39"/>
    <w:rsid w:val="00E14005"/>
    <w:rsid w:val="00E614DD"/>
    <w:rsid w:val="00EB5BF2"/>
    <w:rsid w:val="00F9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7F81E7"/>
  <w15:chartTrackingRefBased/>
  <w15:docId w15:val="{8305E359-7B4D-4857-A327-3E828D817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444C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0B78C8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8C8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8C8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8C8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8C8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8C8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8C8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8C8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8C8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CBB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B818DF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040CBB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40CBB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40CBB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40CBB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5E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040CBB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0CBB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C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CBB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40CBB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040CBB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4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040C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40CBB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3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3"/>
    <w:rsid w:val="004A267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1"/>
    <w:qFormat/>
    <w:rsid w:val="001463B2"/>
    <w:pPr>
      <w:ind w:firstLine="0"/>
      <w:jc w:val="center"/>
    </w:pPr>
    <w:rPr>
      <w:rFonts w:asciiTheme="majorHAnsi" w:eastAsiaTheme="majorEastAsia" w:hAnsiTheme="majorHAnsi" w:cstheme="majorBidi"/>
      <w:kern w:val="28"/>
    </w:rPr>
  </w:style>
  <w:style w:type="character" w:customStyle="1" w:styleId="TitleChar">
    <w:name w:val="Title Char"/>
    <w:basedOn w:val="DefaultParagraphFont"/>
    <w:link w:val="Title"/>
    <w:uiPriority w:val="1"/>
    <w:rsid w:val="001463B2"/>
    <w:rPr>
      <w:rFonts w:asciiTheme="majorHAnsi" w:eastAsiaTheme="majorEastAsia" w:hAnsiTheme="majorHAnsi" w:cstheme="majorBidi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818DF"/>
    <w:rPr>
      <w:color w:val="595959" w:themeColor="text1" w:themeTint="A6"/>
    </w:rPr>
  </w:style>
  <w:style w:type="character" w:styleId="Emphasis">
    <w:name w:val="Emphasis"/>
    <w:basedOn w:val="DefaultParagraphFont"/>
    <w:uiPriority w:val="8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5"/>
    <w:qFormat/>
    <w:pPr>
      <w:spacing w:before="240"/>
    </w:pPr>
  </w:style>
  <w:style w:type="paragraph" w:customStyle="1" w:styleId="TableNote">
    <w:name w:val="Table Note"/>
    <w:basedOn w:val="Normal"/>
    <w:uiPriority w:val="6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7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rsid w:val="001463B2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3B2"/>
  </w:style>
  <w:style w:type="character" w:styleId="IntenseEmphasis">
    <w:name w:val="Intense Emphasis"/>
    <w:basedOn w:val="DefaultParagraphFont"/>
    <w:uiPriority w:val="21"/>
    <w:semiHidden/>
    <w:unhideWhenUsed/>
    <w:qFormat/>
    <w:rsid w:val="004F7139"/>
    <w:rPr>
      <w:i/>
      <w:iCs/>
      <w:color w:val="595959" w:themeColor="text1" w:themeTint="A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F7139"/>
    <w:pPr>
      <w:pBdr>
        <w:top w:val="single" w:sz="4" w:space="10" w:color="595959" w:themeColor="text1" w:themeTint="A6"/>
        <w:bottom w:val="single" w:sz="4" w:space="10" w:color="595959" w:themeColor="text1" w:themeTint="A6"/>
      </w:pBdr>
      <w:spacing w:before="360" w:after="360"/>
      <w:ind w:left="864" w:right="864"/>
      <w:jc w:val="center"/>
    </w:pPr>
    <w:rPr>
      <w:i/>
      <w:iCs/>
      <w:color w:val="595959" w:themeColor="text1" w:themeTint="A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F7139"/>
    <w:rPr>
      <w:i/>
      <w:iC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F7139"/>
    <w:rPr>
      <w:b/>
      <w:bCs/>
      <w:smallCaps/>
      <w:color w:val="595959" w:themeColor="text1" w:themeTint="A6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B818DF"/>
    <w:rPr>
      <w:color w:val="595959" w:themeColor="text1" w:themeTint="A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C53FB"/>
    <w:rPr>
      <w:sz w:val="22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har\AppData\Roaming\Microsoft\Templates\MLA%20style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9F52CF89B1141D1AFB0B611153103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F0638A-8909-4E40-A342-14AB3BD88D25}"/>
      </w:docPartPr>
      <w:docPartBody>
        <w:p w:rsidR="003D1694" w:rsidRDefault="003D1694">
          <w:pPr>
            <w:pStyle w:val="E9F52CF89B1141D1AFB0B6111531030F"/>
          </w:pPr>
          <w:r>
            <w:t>Subtitle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694"/>
    <w:rsid w:val="003D1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9F38F384538475EB956E0068A4DB98A">
    <w:name w:val="A9F38F384538475EB956E0068A4DB98A"/>
  </w:style>
  <w:style w:type="paragraph" w:customStyle="1" w:styleId="F403964594E94F3095D448302EF3F493">
    <w:name w:val="F403964594E94F3095D448302EF3F493"/>
  </w:style>
  <w:style w:type="paragraph" w:customStyle="1" w:styleId="49F57CFE802F49968BE1C2A3502EDD93">
    <w:name w:val="49F57CFE802F49968BE1C2A3502EDD93"/>
  </w:style>
  <w:style w:type="paragraph" w:customStyle="1" w:styleId="6ADA512DC1034EB78F0E5D259426248B">
    <w:name w:val="6ADA512DC1034EB78F0E5D259426248B"/>
  </w:style>
  <w:style w:type="paragraph" w:customStyle="1" w:styleId="3EDC12EC405642D487DB04401B663EC0">
    <w:name w:val="3EDC12EC405642D487DB04401B663EC0"/>
  </w:style>
  <w:style w:type="paragraph" w:customStyle="1" w:styleId="E9F52CF89B1141D1AFB0B6111531030F">
    <w:name w:val="E9F52CF89B1141D1AFB0B6111531030F"/>
  </w:style>
  <w:style w:type="character" w:styleId="Emphasis">
    <w:name w:val="Emphasis"/>
    <w:basedOn w:val="DefaultParagraphFont"/>
    <w:uiPriority w:val="8"/>
    <w:qFormat/>
    <w:rPr>
      <w:i/>
      <w:iCs/>
    </w:rPr>
  </w:style>
  <w:style w:type="paragraph" w:customStyle="1" w:styleId="0FB3E153225941C9B331916AA6D0E2FE">
    <w:name w:val="0FB3E153225941C9B331916AA6D0E2FE"/>
  </w:style>
  <w:style w:type="paragraph" w:customStyle="1" w:styleId="CF8DD9F749384364B2973CA3EB66A076">
    <w:name w:val="CF8DD9F749384364B2973CA3EB66A076"/>
  </w:style>
  <w:style w:type="paragraph" w:customStyle="1" w:styleId="25E0B2B610744272BDCC3F07D33639CD">
    <w:name w:val="25E0B2B610744272BDCC3F07D33639CD"/>
  </w:style>
  <w:style w:type="paragraph" w:customStyle="1" w:styleId="7502DCB0131146D6952AD03332365371">
    <w:name w:val="7502DCB0131146D6952AD03332365371"/>
  </w:style>
  <w:style w:type="paragraph" w:customStyle="1" w:styleId="3EDD1427F8954416B74846C2732FD8AA">
    <w:name w:val="3EDD1427F8954416B74846C2732FD8AA"/>
  </w:style>
  <w:style w:type="paragraph" w:customStyle="1" w:styleId="5EF0777256194D2F9B3308132390E995">
    <w:name w:val="5EF0777256194D2F9B3308132390E995"/>
  </w:style>
  <w:style w:type="paragraph" w:customStyle="1" w:styleId="32D3BCD73C704CC69E6C84F9CF373630">
    <w:name w:val="32D3BCD73C704CC69E6C84F9CF373630"/>
  </w:style>
  <w:style w:type="paragraph" w:customStyle="1" w:styleId="4F9F9056B6DD4377868BCCE88C4F1736">
    <w:name w:val="4F9F9056B6DD4377868BCCE88C4F1736"/>
  </w:style>
  <w:style w:type="paragraph" w:customStyle="1" w:styleId="5150033934774B87873774B59CCE6594">
    <w:name w:val="5150033934774B87873774B59CCE6594"/>
  </w:style>
  <w:style w:type="paragraph" w:customStyle="1" w:styleId="4BF4C5F929144DDE831E22C6076E8D18">
    <w:name w:val="4BF4C5F929144DDE831E22C6076E8D18"/>
  </w:style>
  <w:style w:type="paragraph" w:customStyle="1" w:styleId="132069A857A548408BAD9076FF163E8D">
    <w:name w:val="132069A857A548408BAD9076FF163E8D"/>
  </w:style>
  <w:style w:type="paragraph" w:customStyle="1" w:styleId="2A222B6431CF438681A7F42BEDA2317B">
    <w:name w:val="2A222B6431CF438681A7F42BEDA2317B"/>
  </w:style>
  <w:style w:type="paragraph" w:customStyle="1" w:styleId="C8F4B7064C634797968577396284775B">
    <w:name w:val="C8F4B7064C634797968577396284775B"/>
  </w:style>
  <w:style w:type="paragraph" w:customStyle="1" w:styleId="FCBF40EEC2CE41B1B3426BE88666FB61">
    <w:name w:val="FCBF40EEC2CE41B1B3426BE88666FB61"/>
  </w:style>
  <w:style w:type="paragraph" w:customStyle="1" w:styleId="1ABAAF17233946378C234E171C6F8005">
    <w:name w:val="1ABAAF17233946378C234E171C6F8005"/>
  </w:style>
  <w:style w:type="paragraph" w:customStyle="1" w:styleId="186D4B15012E437DA80F9758F0763254">
    <w:name w:val="186D4B15012E437DA80F9758F0763254"/>
  </w:style>
  <w:style w:type="paragraph" w:customStyle="1" w:styleId="7A93A09DC9E2426C9A2858A7AFEBB12B">
    <w:name w:val="7A93A09DC9E2426C9A2858A7AFEBB12B"/>
  </w:style>
  <w:style w:type="paragraph" w:customStyle="1" w:styleId="176A4133C25B47B6AD79C3DF7BE359D2">
    <w:name w:val="176A4133C25B47B6AD79C3DF7BE359D2"/>
  </w:style>
  <w:style w:type="paragraph" w:customStyle="1" w:styleId="774C149081A04DBBBC29FC18B0FA95BB">
    <w:name w:val="774C149081A04DBBBC29FC18B0FA95BB"/>
  </w:style>
  <w:style w:type="paragraph" w:customStyle="1" w:styleId="171DFD130E374D9897D06E3F9B4CC8DC">
    <w:name w:val="171DFD130E374D9897D06E3F9B4CC8DC"/>
  </w:style>
  <w:style w:type="paragraph" w:customStyle="1" w:styleId="2D2C93B30BB1429AAAD65AF3B2789B8E">
    <w:name w:val="2D2C93B30BB1429AAAD65AF3B2789B8E"/>
  </w:style>
  <w:style w:type="paragraph" w:customStyle="1" w:styleId="75A78E0C39F74A059028DAF321C934F9">
    <w:name w:val="75A78E0C39F74A059028DAF321C934F9"/>
  </w:style>
  <w:style w:type="paragraph" w:customStyle="1" w:styleId="0F55F4CAC27241E085ED8DB1B7D1174A">
    <w:name w:val="0F55F4CAC27241E085ED8DB1B7D1174A"/>
  </w:style>
  <w:style w:type="paragraph" w:customStyle="1" w:styleId="D74931C1062F42818C0C6827ABB8F3F9">
    <w:name w:val="D74931C1062F42818C0C6827ABB8F3F9"/>
  </w:style>
  <w:style w:type="paragraph" w:customStyle="1" w:styleId="8B5C9B79DCD14A16B84FBE65C12C5445">
    <w:name w:val="8B5C9B79DCD14A16B84FBE65C12C5445"/>
  </w:style>
  <w:style w:type="paragraph" w:customStyle="1" w:styleId="0824A13C7464411FBA2C5A4DE145E2EF">
    <w:name w:val="0824A13C7464411FBA2C5A4DE145E2EF"/>
  </w:style>
  <w:style w:type="paragraph" w:customStyle="1" w:styleId="4F2951FDCA7740E5BA4BE03D7856DA5C">
    <w:name w:val="4F2951FDCA7740E5BA4BE03D7856DA5C"/>
  </w:style>
  <w:style w:type="paragraph" w:customStyle="1" w:styleId="BEFD1123CC304E08B1BCAB5F87050148">
    <w:name w:val="BEFD1123CC304E08B1BCAB5F87050148"/>
  </w:style>
  <w:style w:type="paragraph" w:customStyle="1" w:styleId="8C7A329E4AB34C0DABE2C70E6E48864B">
    <w:name w:val="8C7A329E4AB34C0DABE2C70E6E48864B"/>
  </w:style>
  <w:style w:type="paragraph" w:customStyle="1" w:styleId="E7E3EB20AC814AF989688247CC10CFBC">
    <w:name w:val="E7E3EB20AC814AF989688247CC10CFBC"/>
  </w:style>
  <w:style w:type="paragraph" w:customStyle="1" w:styleId="63ADE7FDEC6D494BA3927DAD8BA0CAF9">
    <w:name w:val="63ADE7FDEC6D494BA3927DAD8BA0CAF9"/>
  </w:style>
  <w:style w:type="paragraph" w:customStyle="1" w:styleId="373EF2D15AC6400E9F2F5E5E7AB2F934">
    <w:name w:val="373EF2D15AC6400E9F2F5E5E7AB2F934"/>
  </w:style>
  <w:style w:type="paragraph" w:customStyle="1" w:styleId="22B7149547794BF592C92380837B6773">
    <w:name w:val="22B7149547794BF592C92380837B6773"/>
  </w:style>
  <w:style w:type="paragraph" w:customStyle="1" w:styleId="A06305A119194F8CBD06DB91FA37A0C0">
    <w:name w:val="A06305A119194F8CBD06DB91FA37A0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paper</Template>
  <TotalTime>69</TotalTime>
  <Pages>4</Pages>
  <Words>878</Words>
  <Characters>5009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mahar</dc:creator>
  <cp:keywords/>
  <dc:description/>
  <cp:lastModifiedBy>Graham Hoehing</cp:lastModifiedBy>
  <cp:revision>3</cp:revision>
  <dcterms:created xsi:type="dcterms:W3CDTF">2018-02-27T17:36:00Z</dcterms:created>
  <dcterms:modified xsi:type="dcterms:W3CDTF">2018-02-27T19:08:00Z</dcterms:modified>
  <cp:version/>
</cp:coreProperties>
</file>